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74" w:type="pct"/>
        <w:tblBorders>
          <w:bottom w:val="single" w:sz="4" w:space="0" w:color="auto"/>
        </w:tblBorders>
        <w:tblLayout w:type="fixed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418"/>
        <w:gridCol w:w="3827"/>
        <w:gridCol w:w="1559"/>
        <w:gridCol w:w="1398"/>
        <w:gridCol w:w="1662"/>
        <w:gridCol w:w="420"/>
      </w:tblGrid>
      <w:tr w:rsidR="00510190" w:rsidRPr="00510190" w14:paraId="12953592" w14:textId="77777777" w:rsidTr="004C0C9E">
        <w:trPr>
          <w:trHeight w:val="273"/>
        </w:trPr>
        <w:tc>
          <w:tcPr>
            <w:tcW w:w="6804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0" w:type="dxa"/>
            </w:tcMar>
          </w:tcPr>
          <w:p w14:paraId="5028C3A5" w14:textId="3E8828A8" w:rsidR="009C5836" w:rsidRPr="00493886" w:rsidRDefault="00493886" w:rsidP="00B5478E">
            <w:pPr>
              <w:rPr>
                <w:sz w:val="52"/>
                <w:szCs w:val="52"/>
              </w:rPr>
            </w:pPr>
            <w:r w:rsidRPr="00493886">
              <w:rPr>
                <w:color w:val="FF69BB"/>
                <w:sz w:val="52"/>
                <w:szCs w:val="52"/>
              </w:rPr>
              <w:t>TAX INVOICE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6E677F8" w14:textId="088C94B8" w:rsidR="009C5836" w:rsidRPr="00493886" w:rsidRDefault="00493886" w:rsidP="00E27198">
            <w:pPr>
              <w:pStyle w:val="Heading1"/>
              <w:rPr>
                <w:color w:val="FF69BB"/>
                <w:sz w:val="48"/>
                <w:szCs w:val="48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752" behindDoc="1" locked="0" layoutInCell="1" allowOverlap="1" wp14:anchorId="169E690A" wp14:editId="48F30E00">
                  <wp:simplePos x="0" y="0"/>
                  <wp:positionH relativeFrom="column">
                    <wp:posOffset>-467311</wp:posOffset>
                  </wp:positionH>
                  <wp:positionV relativeFrom="paragraph">
                    <wp:posOffset>34925</wp:posOffset>
                  </wp:positionV>
                  <wp:extent cx="2712036" cy="676275"/>
                  <wp:effectExtent l="0" t="0" r="0" b="0"/>
                  <wp:wrapNone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281" cy="67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5836" w:rsidRPr="005E4A8C" w14:paraId="6DDC8375" w14:textId="77777777" w:rsidTr="004C0C9E">
        <w:trPr>
          <w:trHeight w:val="530"/>
        </w:trPr>
        <w:tc>
          <w:tcPr>
            <w:tcW w:w="6804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0134D8AA" w14:textId="58E27ED8" w:rsidR="000D19E6" w:rsidRPr="005E4A8C" w:rsidRDefault="000D19E6" w:rsidP="009C5836">
            <w:pPr>
              <w:pStyle w:val="Name"/>
              <w:rPr>
                <w:szCs w:val="24"/>
              </w:rPr>
            </w:pPr>
          </w:p>
          <w:p w14:paraId="6368B531" w14:textId="7A9ECB4A" w:rsidR="009C5836" w:rsidRPr="005E4A8C" w:rsidRDefault="007C5776" w:rsidP="009C5836">
            <w:pPr>
              <w:pStyle w:val="Name"/>
              <w:rPr>
                <w:b w:val="0"/>
                <w:bCs/>
                <w:szCs w:val="24"/>
              </w:rPr>
            </w:pPr>
            <w:r w:rsidRPr="005E4A8C">
              <w:rPr>
                <w:b w:val="0"/>
                <w:bCs/>
                <w:szCs w:val="24"/>
                <w:highlight w:val="yellow"/>
              </w:rPr>
              <w:t>Business/Club Name</w:t>
            </w:r>
          </w:p>
          <w:p w14:paraId="37D86C01" w14:textId="2B2D2422" w:rsidR="00750D89" w:rsidRPr="005E4A8C" w:rsidRDefault="002D52B5" w:rsidP="009A1DB9">
            <w:pPr>
              <w:pStyle w:val="Name"/>
              <w:rPr>
                <w:b w:val="0"/>
                <w:bCs/>
                <w:szCs w:val="24"/>
              </w:rPr>
            </w:pPr>
            <w:r w:rsidRPr="005E4A8C">
              <w:rPr>
                <w:b w:val="0"/>
                <w:bCs/>
                <w:szCs w:val="24"/>
              </w:rPr>
              <w:t xml:space="preserve">ABN </w:t>
            </w:r>
            <w:proofErr w:type="spellStart"/>
            <w:r w:rsidR="007C5776" w:rsidRPr="005E4A8C">
              <w:rPr>
                <w:b w:val="0"/>
                <w:bCs/>
                <w:szCs w:val="24"/>
                <w:highlight w:val="yellow"/>
              </w:rPr>
              <w:t>xxxxxxxx</w:t>
            </w:r>
            <w:proofErr w:type="spellEnd"/>
          </w:p>
          <w:p w14:paraId="7FDB438E" w14:textId="77777777" w:rsidR="00750D89" w:rsidRPr="005E4A8C" w:rsidRDefault="007C5776" w:rsidP="009A1DB9">
            <w:pPr>
              <w:pStyle w:val="Name"/>
              <w:rPr>
                <w:b w:val="0"/>
                <w:bCs/>
                <w:szCs w:val="24"/>
              </w:rPr>
            </w:pPr>
            <w:r w:rsidRPr="005E4A8C">
              <w:rPr>
                <w:b w:val="0"/>
                <w:bCs/>
                <w:szCs w:val="24"/>
                <w:highlight w:val="yellow"/>
              </w:rPr>
              <w:t>Club Address</w:t>
            </w:r>
          </w:p>
          <w:p w14:paraId="42FC04EC" w14:textId="3DD52E54" w:rsidR="00493886" w:rsidRPr="005E4A8C" w:rsidRDefault="00AE5F71" w:rsidP="009A1DB9">
            <w:pPr>
              <w:pStyle w:val="Name"/>
              <w:rPr>
                <w:b w:val="0"/>
                <w:bCs/>
                <w:szCs w:val="24"/>
              </w:rPr>
            </w:pPr>
            <w:r w:rsidRPr="005E4A8C">
              <w:rPr>
                <w:b w:val="0"/>
                <w:bCs/>
                <w:szCs w:val="24"/>
                <w:highlight w:val="yellow"/>
              </w:rPr>
              <w:t>Suburb, State Post Code</w:t>
            </w:r>
          </w:p>
        </w:tc>
        <w:tc>
          <w:tcPr>
            <w:tcW w:w="348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8F9DD2D" w14:textId="2C2C55CB" w:rsidR="009C5836" w:rsidRPr="005E4A8C" w:rsidRDefault="00DF7693" w:rsidP="009C5836">
            <w:pPr>
              <w:pStyle w:val="DateandNumber"/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</w:rPr>
              <w:t>INVOICE</w:t>
            </w:r>
            <w:r w:rsidR="00C059DE" w:rsidRPr="005E4A8C">
              <w:rPr>
                <w:sz w:val="24"/>
                <w:szCs w:val="24"/>
              </w:rPr>
              <w:t>:</w:t>
            </w:r>
            <w:r w:rsidR="00510190" w:rsidRPr="005E4A8C">
              <w:rPr>
                <w:sz w:val="24"/>
                <w:szCs w:val="24"/>
              </w:rPr>
              <w:t xml:space="preserve"> </w:t>
            </w:r>
            <w:r w:rsidR="00C059DE" w:rsidRPr="005E4A8C">
              <w:rPr>
                <w:sz w:val="24"/>
                <w:szCs w:val="24"/>
                <w:highlight w:val="yellow"/>
              </w:rPr>
              <w:t>5698</w:t>
            </w:r>
          </w:p>
          <w:p w14:paraId="34A6D38D" w14:textId="5BE210E0" w:rsidR="00370A13" w:rsidRPr="005E4A8C" w:rsidRDefault="00D374E1" w:rsidP="00370A13">
            <w:pPr>
              <w:pStyle w:val="DateandNumber"/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</w:rPr>
              <w:t>DATE</w:t>
            </w:r>
            <w:r w:rsidR="00FA21E9" w:rsidRPr="005E4A8C">
              <w:rPr>
                <w:sz w:val="24"/>
                <w:szCs w:val="24"/>
              </w:rPr>
              <w:t xml:space="preserve">: </w:t>
            </w:r>
            <w:r w:rsidR="00C059DE" w:rsidRPr="005E4A8C">
              <w:rPr>
                <w:sz w:val="24"/>
                <w:szCs w:val="24"/>
                <w:highlight w:val="yellow"/>
              </w:rPr>
              <w:t>xxxx</w:t>
            </w:r>
          </w:p>
          <w:p w14:paraId="7F0E97A5" w14:textId="414DA98D" w:rsidR="006002BA" w:rsidRPr="005E4A8C" w:rsidRDefault="006002BA" w:rsidP="006002BA">
            <w:pPr>
              <w:pStyle w:val="DateandNumber"/>
              <w:rPr>
                <w:i/>
                <w:sz w:val="24"/>
                <w:szCs w:val="24"/>
              </w:rPr>
            </w:pPr>
            <w:r w:rsidRPr="005E4A8C">
              <w:rPr>
                <w:i/>
                <w:sz w:val="24"/>
                <w:szCs w:val="24"/>
              </w:rPr>
              <w:t xml:space="preserve">PAYMENT DUE:  </w:t>
            </w:r>
            <w:r w:rsidR="00C059DE" w:rsidRPr="005E4A8C">
              <w:rPr>
                <w:i/>
                <w:sz w:val="24"/>
                <w:szCs w:val="24"/>
                <w:highlight w:val="yellow"/>
              </w:rPr>
              <w:t>xxxxx</w:t>
            </w:r>
          </w:p>
        </w:tc>
      </w:tr>
      <w:tr w:rsidR="007C7496" w:rsidRPr="000D19E6" w14:paraId="6FAA9EAE" w14:textId="77777777" w:rsidTr="004C0C9E">
        <w:trPr>
          <w:trHeight w:val="515"/>
        </w:trPr>
        <w:tc>
          <w:tcPr>
            <w:tcW w:w="6804" w:type="dxa"/>
            <w:gridSpan w:val="3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725682BA" w14:textId="1A5FD0D8" w:rsidR="002D52B5" w:rsidRPr="005E4A8C" w:rsidRDefault="002D52B5" w:rsidP="002D52B5">
            <w:pPr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</w:rPr>
              <w:t xml:space="preserve">Phone </w:t>
            </w:r>
            <w:proofErr w:type="spellStart"/>
            <w:r w:rsidR="006E4E68" w:rsidRPr="005E4A8C">
              <w:rPr>
                <w:sz w:val="24"/>
                <w:szCs w:val="24"/>
                <w:highlight w:val="yellow"/>
              </w:rPr>
              <w:t>xxxxxx</w:t>
            </w:r>
            <w:proofErr w:type="spellEnd"/>
          </w:p>
          <w:p w14:paraId="5D6F673B" w14:textId="234B83EC" w:rsidR="00E27198" w:rsidRPr="005E4A8C" w:rsidRDefault="006E4E68" w:rsidP="00E27198">
            <w:pPr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  <w:highlight w:val="yellow"/>
              </w:rPr>
              <w:t>xxxx</w:t>
            </w:r>
            <w:r w:rsidR="00510190" w:rsidRPr="005E4A8C">
              <w:rPr>
                <w:sz w:val="24"/>
                <w:szCs w:val="24"/>
                <w:highlight w:val="yellow"/>
              </w:rPr>
              <w:t>@fernwoodfitness.com.au</w:t>
            </w:r>
          </w:p>
          <w:p w14:paraId="70156441" w14:textId="77777777" w:rsidR="00510190" w:rsidRPr="005E4A8C" w:rsidRDefault="00510190" w:rsidP="00E27198">
            <w:pPr>
              <w:rPr>
                <w:sz w:val="24"/>
                <w:szCs w:val="24"/>
              </w:rPr>
            </w:pPr>
          </w:p>
          <w:p w14:paraId="2E067AB1" w14:textId="77777777" w:rsidR="005E4A8C" w:rsidRPr="005E4A8C" w:rsidRDefault="005E4A8C" w:rsidP="005E4A8C">
            <w:pPr>
              <w:pStyle w:val="Centered"/>
              <w:jc w:val="left"/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</w:rPr>
              <w:t>Payment details:</w:t>
            </w:r>
          </w:p>
          <w:p w14:paraId="499DA195" w14:textId="77777777" w:rsidR="005E4A8C" w:rsidRPr="005E4A8C" w:rsidRDefault="005E4A8C" w:rsidP="005E4A8C">
            <w:pPr>
              <w:pStyle w:val="Centered"/>
              <w:jc w:val="left"/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  <w:highlight w:val="yellow"/>
              </w:rPr>
              <w:t>Bank Account Name</w:t>
            </w:r>
          </w:p>
          <w:p w14:paraId="3F4C9D55" w14:textId="77777777" w:rsidR="005E4A8C" w:rsidRPr="005E4A8C" w:rsidRDefault="005E4A8C" w:rsidP="005E4A8C">
            <w:pPr>
              <w:pStyle w:val="Centered"/>
              <w:jc w:val="left"/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</w:rPr>
              <w:t xml:space="preserve">BSB </w:t>
            </w:r>
            <w:proofErr w:type="spellStart"/>
            <w:r w:rsidRPr="005E4A8C">
              <w:rPr>
                <w:sz w:val="24"/>
                <w:szCs w:val="24"/>
                <w:highlight w:val="yellow"/>
              </w:rPr>
              <w:t>xxxxxx</w:t>
            </w:r>
            <w:proofErr w:type="spellEnd"/>
          </w:p>
          <w:p w14:paraId="793C954D" w14:textId="77777777" w:rsidR="005E4A8C" w:rsidRPr="005E4A8C" w:rsidRDefault="005E4A8C" w:rsidP="005E4A8C">
            <w:pPr>
              <w:pStyle w:val="Centered"/>
              <w:jc w:val="left"/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</w:rPr>
              <w:t xml:space="preserve">Account </w:t>
            </w:r>
            <w:proofErr w:type="spellStart"/>
            <w:r w:rsidRPr="005E4A8C">
              <w:rPr>
                <w:sz w:val="24"/>
                <w:szCs w:val="24"/>
                <w:highlight w:val="yellow"/>
              </w:rPr>
              <w:t>xxxxxx</w:t>
            </w:r>
            <w:proofErr w:type="spellEnd"/>
          </w:p>
          <w:p w14:paraId="5403BA14" w14:textId="77777777" w:rsidR="005E4A8C" w:rsidRPr="005E4A8C" w:rsidRDefault="005E4A8C" w:rsidP="00E27198">
            <w:pPr>
              <w:rPr>
                <w:sz w:val="24"/>
                <w:szCs w:val="24"/>
              </w:rPr>
            </w:pPr>
          </w:p>
          <w:p w14:paraId="15D823EB" w14:textId="4FFB01AC" w:rsidR="008528C8" w:rsidRPr="005E4A8C" w:rsidRDefault="008528C8" w:rsidP="00E27198">
            <w:pPr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14:paraId="1FE6ADEA" w14:textId="42CC545F" w:rsidR="007C7496" w:rsidRPr="000D19E6" w:rsidRDefault="007C7496" w:rsidP="00A4752F">
            <w:pPr>
              <w:rPr>
                <w:sz w:val="22"/>
                <w:szCs w:val="22"/>
              </w:rPr>
            </w:pPr>
          </w:p>
        </w:tc>
      </w:tr>
      <w:tr w:rsidR="009E521F" w:rsidRPr="000D19E6" w14:paraId="31B99F50" w14:textId="77777777" w:rsidTr="004C0C9E">
        <w:tblPrEx>
          <w:tblBorders>
            <w:bottom w:val="none" w:sz="0" w:space="0" w:color="auto"/>
          </w:tblBorders>
          <w:tblCellMar>
            <w:top w:w="58" w:type="dxa"/>
          </w:tblCellMar>
        </w:tblPrEx>
        <w:trPr>
          <w:trHeight w:val="1190"/>
        </w:trPr>
        <w:tc>
          <w:tcPr>
            <w:tcW w:w="1418" w:type="dxa"/>
          </w:tcPr>
          <w:p w14:paraId="6FC898B8" w14:textId="77777777" w:rsidR="009E521F" w:rsidRDefault="009E521F" w:rsidP="009E521F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</w:t>
            </w:r>
          </w:p>
          <w:p w14:paraId="4297A5A4" w14:textId="77777777" w:rsidR="00210488" w:rsidRPr="00210488" w:rsidRDefault="00210488" w:rsidP="00210488"/>
          <w:p w14:paraId="60462F36" w14:textId="77777777" w:rsidR="00210488" w:rsidRPr="00210488" w:rsidRDefault="00210488" w:rsidP="00210488"/>
          <w:p w14:paraId="09B7A6DD" w14:textId="77777777" w:rsidR="00210488" w:rsidRPr="00210488" w:rsidRDefault="00210488" w:rsidP="00210488"/>
          <w:p w14:paraId="7F966DA5" w14:textId="3E21538A" w:rsidR="005E0B8D" w:rsidRPr="00210488" w:rsidRDefault="005E0B8D" w:rsidP="0021048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27" w:type="dxa"/>
          </w:tcPr>
          <w:p w14:paraId="16B72AC5" w14:textId="5C6413C5" w:rsidR="009E521F" w:rsidRPr="005E4A8C" w:rsidRDefault="006E4E68" w:rsidP="009E521F">
            <w:pPr>
              <w:rPr>
                <w:sz w:val="24"/>
                <w:szCs w:val="24"/>
                <w:highlight w:val="yellow"/>
              </w:rPr>
            </w:pPr>
            <w:r w:rsidRPr="005E4A8C">
              <w:rPr>
                <w:sz w:val="24"/>
                <w:szCs w:val="24"/>
                <w:highlight w:val="yellow"/>
              </w:rPr>
              <w:t>Insurance Company Name</w:t>
            </w:r>
          </w:p>
          <w:p w14:paraId="5F9919E8" w14:textId="7EEF01FC" w:rsidR="006E4E68" w:rsidRPr="005E4A8C" w:rsidRDefault="006E4E68" w:rsidP="009E521F">
            <w:pPr>
              <w:rPr>
                <w:sz w:val="24"/>
                <w:szCs w:val="24"/>
                <w:highlight w:val="yellow"/>
              </w:rPr>
            </w:pPr>
            <w:r w:rsidRPr="005E4A8C">
              <w:rPr>
                <w:sz w:val="24"/>
                <w:szCs w:val="24"/>
                <w:highlight w:val="yellow"/>
              </w:rPr>
              <w:t>Insurance Company Address</w:t>
            </w:r>
          </w:p>
          <w:p w14:paraId="0BF08888" w14:textId="5B578DEB" w:rsidR="009E521F" w:rsidRPr="005E4A8C" w:rsidRDefault="006E4E68" w:rsidP="00CD56EA">
            <w:pPr>
              <w:rPr>
                <w:sz w:val="24"/>
                <w:szCs w:val="24"/>
              </w:rPr>
            </w:pPr>
            <w:r w:rsidRPr="005E4A8C">
              <w:rPr>
                <w:sz w:val="24"/>
                <w:szCs w:val="24"/>
                <w:highlight w:val="yellow"/>
              </w:rPr>
              <w:t>Insurance Company Contact</w:t>
            </w:r>
          </w:p>
        </w:tc>
        <w:tc>
          <w:tcPr>
            <w:tcW w:w="1559" w:type="dxa"/>
          </w:tcPr>
          <w:p w14:paraId="25B28F64" w14:textId="06983786" w:rsidR="009E521F" w:rsidRPr="000D19E6" w:rsidRDefault="009E521F" w:rsidP="009E521F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3480" w:type="dxa"/>
            <w:gridSpan w:val="3"/>
          </w:tcPr>
          <w:p w14:paraId="4E33BBD4" w14:textId="2D7BB71D" w:rsidR="009E521F" w:rsidRPr="000D19E6" w:rsidRDefault="009E521F" w:rsidP="00E87D6A">
            <w:pPr>
              <w:rPr>
                <w:sz w:val="22"/>
                <w:szCs w:val="22"/>
              </w:rPr>
            </w:pPr>
          </w:p>
        </w:tc>
      </w:tr>
      <w:tr w:rsidR="009E521F" w:rsidRPr="000D19E6" w14:paraId="461DEA0C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288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53E01F4" w14:textId="02662B88" w:rsidR="009E521F" w:rsidRPr="001879D7" w:rsidRDefault="009E521F" w:rsidP="009E521F">
            <w:pPr>
              <w:pStyle w:val="ColumnHeadings"/>
              <w:jc w:val="left"/>
              <w:rPr>
                <w:color w:val="FFFFFF" w:themeColor="background1"/>
                <w:sz w:val="22"/>
                <w:szCs w:val="22"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pPr>
            <w:r w:rsidRPr="001879D7">
              <w:rPr>
                <w:color w:val="FFFFFF" w:themeColor="background1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B3C875" w14:textId="76B81AA4" w:rsidR="009E521F" w:rsidRPr="001879D7" w:rsidRDefault="009E521F" w:rsidP="009E521F">
            <w:pPr>
              <w:pStyle w:val="ColumnHeadings"/>
              <w:rPr>
                <w:color w:val="FFFFFF" w:themeColor="background1"/>
                <w:sz w:val="22"/>
                <w:szCs w:val="22"/>
                <w14:textOutline w14:w="9525" w14:cap="rnd" w14:cmpd="sng" w14:algn="ctr">
                  <w14:solidFill>
                    <w14:srgbClr w14:val="C00000"/>
                  </w14:solidFill>
                  <w14:prstDash w14:val="solid"/>
                  <w14:bevel/>
                </w14:textOutline>
              </w:rPr>
            </w:pPr>
            <w:r w:rsidRPr="001879D7">
              <w:rPr>
                <w:color w:val="FFFFFF" w:themeColor="background1"/>
                <w:sz w:val="22"/>
                <w:szCs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AMOUNT</w:t>
            </w:r>
          </w:p>
        </w:tc>
      </w:tr>
      <w:tr w:rsidR="009E521F" w:rsidRPr="000D19E6" w14:paraId="46EDB20C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7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97418" w14:textId="20559856" w:rsidR="009E521F" w:rsidRPr="00A674AE" w:rsidRDefault="009E521F" w:rsidP="009E521F">
            <w:pPr>
              <w:rPr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AA8CF0" w14:textId="24E04EE9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66FBCB37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7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490C" w14:textId="58967D66" w:rsidR="009E521F" w:rsidRPr="00A674AE" w:rsidRDefault="009E521F" w:rsidP="009E521F">
            <w:pPr>
              <w:pStyle w:val="Amount"/>
              <w:jc w:val="left"/>
              <w:rPr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74C023" w14:textId="2789D733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441BC1E3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7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4AAB" w14:textId="7A5EE0BB" w:rsidR="009E521F" w:rsidRPr="00A674AE" w:rsidRDefault="009E521F" w:rsidP="009E521F">
            <w:pPr>
              <w:pStyle w:val="Amount"/>
              <w:jc w:val="left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B11C769" w14:textId="4C40068D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5E0B8D" w:rsidRPr="000D19E6" w14:paraId="795D4319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7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D02A" w14:textId="77777777" w:rsidR="005E0B8D" w:rsidRPr="00A674AE" w:rsidRDefault="005E0B8D" w:rsidP="009E521F">
            <w:pPr>
              <w:pStyle w:val="Amount"/>
              <w:jc w:val="left"/>
              <w:rPr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56185F8" w14:textId="77777777" w:rsidR="005E0B8D" w:rsidRPr="00A674AE" w:rsidRDefault="005E0B8D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4A72ABE9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7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961B" w14:textId="67A56925" w:rsidR="009E521F" w:rsidRPr="00A674AE" w:rsidRDefault="009E521F" w:rsidP="009E521F">
            <w:pPr>
              <w:pStyle w:val="Amount"/>
              <w:jc w:val="left"/>
              <w:rPr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64FE0A" w14:textId="77777777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0CC4ADDE" w14:textId="77777777" w:rsidTr="00210488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7"/>
        </w:trPr>
        <w:tc>
          <w:tcPr>
            <w:tcW w:w="8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199" w14:textId="3F8A79A3" w:rsidR="009E521F" w:rsidRPr="00A674AE" w:rsidRDefault="009E521F" w:rsidP="009E521F">
            <w:pPr>
              <w:pStyle w:val="Amount"/>
              <w:jc w:val="left"/>
              <w:rPr>
                <w:sz w:val="22"/>
                <w:szCs w:val="22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4A26F0" w14:textId="77777777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559F6758" w14:textId="77777777" w:rsidTr="005E0B8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445"/>
        </w:trPr>
        <w:tc>
          <w:tcPr>
            <w:tcW w:w="820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4C7AB9" w14:textId="77777777" w:rsidR="009E521F" w:rsidRPr="00A674AE" w:rsidRDefault="009E521F" w:rsidP="009E521F">
            <w:pPr>
              <w:pStyle w:val="Labels"/>
              <w:rPr>
                <w:sz w:val="22"/>
                <w:szCs w:val="22"/>
              </w:rPr>
            </w:pPr>
            <w:r w:rsidRPr="00A674AE">
              <w:rPr>
                <w:sz w:val="22"/>
                <w:szCs w:val="22"/>
              </w:rPr>
              <w:t>Subtotal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60CD6F6" w14:textId="2110DD52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1E8FAEB5" w14:textId="77777777" w:rsidTr="005E0B8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479"/>
        </w:trPr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382EB8" w14:textId="77777777" w:rsidR="009E521F" w:rsidRPr="00A674AE" w:rsidRDefault="009E521F" w:rsidP="009E521F">
            <w:pPr>
              <w:pStyle w:val="Labels"/>
              <w:rPr>
                <w:sz w:val="22"/>
                <w:szCs w:val="22"/>
              </w:rPr>
            </w:pPr>
            <w:r w:rsidRPr="00A674AE">
              <w:rPr>
                <w:sz w:val="22"/>
                <w:szCs w:val="22"/>
              </w:rPr>
              <w:t>GST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A64F820" w14:textId="6276B544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  <w:tr w:rsidR="009E521F" w:rsidRPr="000D19E6" w14:paraId="61832228" w14:textId="77777777" w:rsidTr="005E0B8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bottom w:w="43" w:type="dxa"/>
          </w:tblCellMar>
        </w:tblPrEx>
        <w:trPr>
          <w:gridAfter w:val="1"/>
          <w:wAfter w:w="420" w:type="dxa"/>
          <w:cantSplit/>
          <w:trHeight w:val="399"/>
        </w:trPr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2AADD9" w14:textId="77777777" w:rsidR="009E521F" w:rsidRPr="00A674AE" w:rsidRDefault="009E521F" w:rsidP="009E521F">
            <w:pPr>
              <w:pStyle w:val="Labels"/>
              <w:rPr>
                <w:sz w:val="22"/>
                <w:szCs w:val="22"/>
              </w:rPr>
            </w:pPr>
            <w:r w:rsidRPr="00A674AE">
              <w:rPr>
                <w:sz w:val="22"/>
                <w:szCs w:val="22"/>
              </w:rPr>
              <w:t>Total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E5C2EFA" w14:textId="4A2E04B0" w:rsidR="009E521F" w:rsidRPr="00A674AE" w:rsidRDefault="009E521F" w:rsidP="009E521F">
            <w:pPr>
              <w:pStyle w:val="Amount"/>
              <w:rPr>
                <w:sz w:val="22"/>
                <w:szCs w:val="22"/>
              </w:rPr>
            </w:pPr>
          </w:p>
        </w:tc>
      </w:tr>
    </w:tbl>
    <w:p w14:paraId="6E5C4A3B" w14:textId="77777777" w:rsidR="00DC4DAD" w:rsidRDefault="00DC4DAD" w:rsidP="00A674AE">
      <w:pPr>
        <w:pStyle w:val="Centered"/>
        <w:jc w:val="left"/>
        <w:rPr>
          <w:sz w:val="22"/>
          <w:szCs w:val="22"/>
        </w:rPr>
      </w:pPr>
    </w:p>
    <w:p w14:paraId="76C321C9" w14:textId="77777777" w:rsidR="00CD56EA" w:rsidRDefault="00CD56EA" w:rsidP="00A674AE">
      <w:pPr>
        <w:pStyle w:val="Centered"/>
        <w:jc w:val="left"/>
        <w:rPr>
          <w:sz w:val="22"/>
          <w:szCs w:val="22"/>
        </w:rPr>
      </w:pPr>
    </w:p>
    <w:p w14:paraId="1427B6B4" w14:textId="481A70C7" w:rsidR="005E0B8D" w:rsidRDefault="005E0B8D" w:rsidP="00A674AE">
      <w:pPr>
        <w:pStyle w:val="Centered"/>
        <w:jc w:val="left"/>
        <w:rPr>
          <w:sz w:val="22"/>
          <w:szCs w:val="22"/>
        </w:rPr>
      </w:pPr>
    </w:p>
    <w:p w14:paraId="4A833A21" w14:textId="77777777" w:rsidR="005E0B8D" w:rsidRDefault="005E0B8D" w:rsidP="00A674AE">
      <w:pPr>
        <w:pStyle w:val="Centered"/>
        <w:jc w:val="left"/>
        <w:rPr>
          <w:sz w:val="22"/>
          <w:szCs w:val="22"/>
        </w:rPr>
      </w:pPr>
    </w:p>
    <w:p w14:paraId="31B3DC78" w14:textId="77777777" w:rsidR="00BD721F" w:rsidRDefault="00BD721F" w:rsidP="00860139"/>
    <w:p w14:paraId="7E99BDE2" w14:textId="77777777" w:rsidR="005E0B8D" w:rsidRDefault="005E0B8D" w:rsidP="00860139"/>
    <w:p w14:paraId="484721A0" w14:textId="77777777" w:rsidR="00910F72" w:rsidRDefault="00910F72" w:rsidP="00860139"/>
    <w:p w14:paraId="5074060A" w14:textId="4FA7D6DB" w:rsidR="00860139" w:rsidRDefault="001879D7" w:rsidP="008601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126878F" wp14:editId="64A3F5AB">
                <wp:simplePos x="0" y="0"/>
                <wp:positionH relativeFrom="margin">
                  <wp:align>center</wp:align>
                </wp:positionH>
                <wp:positionV relativeFrom="paragraph">
                  <wp:posOffset>281940</wp:posOffset>
                </wp:positionV>
                <wp:extent cx="6472920" cy="6858"/>
                <wp:effectExtent l="0" t="0" r="23495" b="3175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2920" cy="6858"/>
                        </a:xfrm>
                        <a:prstGeom prst="line">
                          <a:avLst/>
                        </a:prstGeom>
                        <a:gradFill>
                          <a:gsLst>
                            <a:gs pos="7000">
                              <a:schemeClr val="tx1"/>
                            </a:gs>
                            <a:gs pos="22000">
                              <a:schemeClr val="tx1"/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63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680BE" id="Line 22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2pt" to="509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" filled="t" fillcolor="black [3213]" strokecolor="black [3213]" strokeweight=".5pt">
                <v:fill color2="white [3212]" colors="0 black;4588f black;14418f black" focus="100%" type="gradient"/>
                <w10:wrap anchorx="margin"/>
              </v:line>
            </w:pict>
          </mc:Fallback>
        </mc:AlternateContent>
      </w:r>
    </w:p>
    <w:sectPr w:rsidR="00860139" w:rsidSect="004C29B1">
      <w:pgSz w:w="12240" w:h="15840" w:code="1"/>
      <w:pgMar w:top="1021" w:right="1151" w:bottom="862" w:left="11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B1370" w14:textId="77777777" w:rsidR="00A4296B" w:rsidRDefault="00A4296B">
      <w:r>
        <w:separator/>
      </w:r>
    </w:p>
  </w:endnote>
  <w:endnote w:type="continuationSeparator" w:id="0">
    <w:p w14:paraId="276660A9" w14:textId="77777777" w:rsidR="00A4296B" w:rsidRDefault="00A4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4DF3" w14:textId="77777777" w:rsidR="00A4296B" w:rsidRDefault="00A4296B">
      <w:r>
        <w:separator/>
      </w:r>
    </w:p>
  </w:footnote>
  <w:footnote w:type="continuationSeparator" w:id="0">
    <w:p w14:paraId="565F69FE" w14:textId="77777777" w:rsidR="00A4296B" w:rsidRDefault="00A42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53409751">
    <w:abstractNumId w:val="0"/>
  </w:num>
  <w:num w:numId="2" w16cid:durableId="66115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7CF"/>
    <w:rsid w:val="00002021"/>
    <w:rsid w:val="00010B1C"/>
    <w:rsid w:val="00012C15"/>
    <w:rsid w:val="00012DA5"/>
    <w:rsid w:val="00017A97"/>
    <w:rsid w:val="00030416"/>
    <w:rsid w:val="00033EBE"/>
    <w:rsid w:val="000403E8"/>
    <w:rsid w:val="000417F9"/>
    <w:rsid w:val="0004248F"/>
    <w:rsid w:val="00042E62"/>
    <w:rsid w:val="00043699"/>
    <w:rsid w:val="00045DD2"/>
    <w:rsid w:val="0004659E"/>
    <w:rsid w:val="00047BD9"/>
    <w:rsid w:val="00056E24"/>
    <w:rsid w:val="00061BBC"/>
    <w:rsid w:val="000679A6"/>
    <w:rsid w:val="0008495B"/>
    <w:rsid w:val="000A2055"/>
    <w:rsid w:val="000A72A8"/>
    <w:rsid w:val="000C60AF"/>
    <w:rsid w:val="000D09E9"/>
    <w:rsid w:val="000D19E6"/>
    <w:rsid w:val="000E592C"/>
    <w:rsid w:val="001055DF"/>
    <w:rsid w:val="00110564"/>
    <w:rsid w:val="001111DA"/>
    <w:rsid w:val="00111F50"/>
    <w:rsid w:val="00125F32"/>
    <w:rsid w:val="00130291"/>
    <w:rsid w:val="0014192C"/>
    <w:rsid w:val="001515F4"/>
    <w:rsid w:val="0015744F"/>
    <w:rsid w:val="00165588"/>
    <w:rsid w:val="001724F6"/>
    <w:rsid w:val="00184B83"/>
    <w:rsid w:val="001879D7"/>
    <w:rsid w:val="001900B7"/>
    <w:rsid w:val="00190BB0"/>
    <w:rsid w:val="00195B9B"/>
    <w:rsid w:val="001973B1"/>
    <w:rsid w:val="001B24C2"/>
    <w:rsid w:val="001B448E"/>
    <w:rsid w:val="001B5462"/>
    <w:rsid w:val="001B5F25"/>
    <w:rsid w:val="001C1DF9"/>
    <w:rsid w:val="001C4F43"/>
    <w:rsid w:val="001D6696"/>
    <w:rsid w:val="001E3C2E"/>
    <w:rsid w:val="001F0504"/>
    <w:rsid w:val="001F1EA7"/>
    <w:rsid w:val="0020532B"/>
    <w:rsid w:val="00205DD6"/>
    <w:rsid w:val="00206B1B"/>
    <w:rsid w:val="00206BFD"/>
    <w:rsid w:val="00207555"/>
    <w:rsid w:val="0021009B"/>
    <w:rsid w:val="00210488"/>
    <w:rsid w:val="00213FAA"/>
    <w:rsid w:val="002143E2"/>
    <w:rsid w:val="00241E9D"/>
    <w:rsid w:val="00246484"/>
    <w:rsid w:val="00251C32"/>
    <w:rsid w:val="00297370"/>
    <w:rsid w:val="002A71B5"/>
    <w:rsid w:val="002B7374"/>
    <w:rsid w:val="002D0C27"/>
    <w:rsid w:val="002D47CF"/>
    <w:rsid w:val="002D52B5"/>
    <w:rsid w:val="002F3617"/>
    <w:rsid w:val="002F54FD"/>
    <w:rsid w:val="003175EF"/>
    <w:rsid w:val="00326411"/>
    <w:rsid w:val="00335DFC"/>
    <w:rsid w:val="00341D54"/>
    <w:rsid w:val="003465E2"/>
    <w:rsid w:val="0035148B"/>
    <w:rsid w:val="00360D3D"/>
    <w:rsid w:val="00370A13"/>
    <w:rsid w:val="003756B5"/>
    <w:rsid w:val="00380CB4"/>
    <w:rsid w:val="00387E68"/>
    <w:rsid w:val="003B6CA1"/>
    <w:rsid w:val="003B7E00"/>
    <w:rsid w:val="003D6485"/>
    <w:rsid w:val="003D6C32"/>
    <w:rsid w:val="003E0214"/>
    <w:rsid w:val="003E3D7F"/>
    <w:rsid w:val="003F03CA"/>
    <w:rsid w:val="003F1D74"/>
    <w:rsid w:val="00413CC1"/>
    <w:rsid w:val="00415383"/>
    <w:rsid w:val="00416A5B"/>
    <w:rsid w:val="00431D4D"/>
    <w:rsid w:val="004342F3"/>
    <w:rsid w:val="00436B94"/>
    <w:rsid w:val="00447335"/>
    <w:rsid w:val="004526C5"/>
    <w:rsid w:val="00455278"/>
    <w:rsid w:val="00462BE7"/>
    <w:rsid w:val="004630FE"/>
    <w:rsid w:val="004713B1"/>
    <w:rsid w:val="00473FA7"/>
    <w:rsid w:val="004776DC"/>
    <w:rsid w:val="00477811"/>
    <w:rsid w:val="004801EC"/>
    <w:rsid w:val="00493886"/>
    <w:rsid w:val="004A27BA"/>
    <w:rsid w:val="004A5D0C"/>
    <w:rsid w:val="004C0C9E"/>
    <w:rsid w:val="004C29B1"/>
    <w:rsid w:val="004C7946"/>
    <w:rsid w:val="004D4988"/>
    <w:rsid w:val="004D6D3B"/>
    <w:rsid w:val="004E234F"/>
    <w:rsid w:val="004E3995"/>
    <w:rsid w:val="004E4A26"/>
    <w:rsid w:val="005025FA"/>
    <w:rsid w:val="00510190"/>
    <w:rsid w:val="005111AB"/>
    <w:rsid w:val="005151D9"/>
    <w:rsid w:val="0051588E"/>
    <w:rsid w:val="0052253F"/>
    <w:rsid w:val="00522EAB"/>
    <w:rsid w:val="00523668"/>
    <w:rsid w:val="00527AE3"/>
    <w:rsid w:val="00531648"/>
    <w:rsid w:val="00531C77"/>
    <w:rsid w:val="00535D53"/>
    <w:rsid w:val="005404D4"/>
    <w:rsid w:val="0054153D"/>
    <w:rsid w:val="00551108"/>
    <w:rsid w:val="00552F77"/>
    <w:rsid w:val="00580974"/>
    <w:rsid w:val="0058338F"/>
    <w:rsid w:val="00584C74"/>
    <w:rsid w:val="00584EBA"/>
    <w:rsid w:val="00594E30"/>
    <w:rsid w:val="005A146F"/>
    <w:rsid w:val="005A6D66"/>
    <w:rsid w:val="005B5DB6"/>
    <w:rsid w:val="005B7ABD"/>
    <w:rsid w:val="005C0346"/>
    <w:rsid w:val="005E0B8D"/>
    <w:rsid w:val="005E4A8C"/>
    <w:rsid w:val="006002BA"/>
    <w:rsid w:val="0061045D"/>
    <w:rsid w:val="00616175"/>
    <w:rsid w:val="006171BA"/>
    <w:rsid w:val="006233B3"/>
    <w:rsid w:val="0062417F"/>
    <w:rsid w:val="006404B2"/>
    <w:rsid w:val="00640AAC"/>
    <w:rsid w:val="00645C92"/>
    <w:rsid w:val="006467EC"/>
    <w:rsid w:val="00647F33"/>
    <w:rsid w:val="0065596D"/>
    <w:rsid w:val="00667764"/>
    <w:rsid w:val="00673575"/>
    <w:rsid w:val="00685B41"/>
    <w:rsid w:val="00695C59"/>
    <w:rsid w:val="00695DCA"/>
    <w:rsid w:val="006B012F"/>
    <w:rsid w:val="006B0622"/>
    <w:rsid w:val="006C4528"/>
    <w:rsid w:val="006C6182"/>
    <w:rsid w:val="006D03AA"/>
    <w:rsid w:val="006D256B"/>
    <w:rsid w:val="006D2782"/>
    <w:rsid w:val="006E34EC"/>
    <w:rsid w:val="006E4316"/>
    <w:rsid w:val="006E4E68"/>
    <w:rsid w:val="006E75BF"/>
    <w:rsid w:val="006F21A0"/>
    <w:rsid w:val="006F3613"/>
    <w:rsid w:val="00703C78"/>
    <w:rsid w:val="00716D5A"/>
    <w:rsid w:val="00723603"/>
    <w:rsid w:val="007351F5"/>
    <w:rsid w:val="0074437D"/>
    <w:rsid w:val="00750D89"/>
    <w:rsid w:val="00751F2C"/>
    <w:rsid w:val="00761D54"/>
    <w:rsid w:val="00763353"/>
    <w:rsid w:val="007A07D7"/>
    <w:rsid w:val="007A0C5E"/>
    <w:rsid w:val="007A16FF"/>
    <w:rsid w:val="007A3DA1"/>
    <w:rsid w:val="007A5C36"/>
    <w:rsid w:val="007A71FC"/>
    <w:rsid w:val="007C101E"/>
    <w:rsid w:val="007C1315"/>
    <w:rsid w:val="007C3D32"/>
    <w:rsid w:val="007C5776"/>
    <w:rsid w:val="007C5A8E"/>
    <w:rsid w:val="007C7496"/>
    <w:rsid w:val="007D3360"/>
    <w:rsid w:val="007D49EA"/>
    <w:rsid w:val="007E30D3"/>
    <w:rsid w:val="007F0F10"/>
    <w:rsid w:val="007F13E5"/>
    <w:rsid w:val="007F3D8D"/>
    <w:rsid w:val="007F4E44"/>
    <w:rsid w:val="007F6222"/>
    <w:rsid w:val="008044FF"/>
    <w:rsid w:val="008111C9"/>
    <w:rsid w:val="00822A1F"/>
    <w:rsid w:val="00824635"/>
    <w:rsid w:val="00826D8B"/>
    <w:rsid w:val="008325C8"/>
    <w:rsid w:val="00833ECF"/>
    <w:rsid w:val="008400B7"/>
    <w:rsid w:val="008463DE"/>
    <w:rsid w:val="008528C8"/>
    <w:rsid w:val="00855AB3"/>
    <w:rsid w:val="00860139"/>
    <w:rsid w:val="00865C01"/>
    <w:rsid w:val="00873682"/>
    <w:rsid w:val="00877D08"/>
    <w:rsid w:val="008839CB"/>
    <w:rsid w:val="0089226F"/>
    <w:rsid w:val="00896543"/>
    <w:rsid w:val="00897D19"/>
    <w:rsid w:val="008A1909"/>
    <w:rsid w:val="008A3C48"/>
    <w:rsid w:val="008B07FF"/>
    <w:rsid w:val="008B4849"/>
    <w:rsid w:val="008B549F"/>
    <w:rsid w:val="008C0766"/>
    <w:rsid w:val="008C1DFD"/>
    <w:rsid w:val="008C25C5"/>
    <w:rsid w:val="008C78EB"/>
    <w:rsid w:val="008D63CA"/>
    <w:rsid w:val="008E37D8"/>
    <w:rsid w:val="008E6D99"/>
    <w:rsid w:val="008F7829"/>
    <w:rsid w:val="00904CA4"/>
    <w:rsid w:val="00904F13"/>
    <w:rsid w:val="00910F72"/>
    <w:rsid w:val="00920ACF"/>
    <w:rsid w:val="00923ED7"/>
    <w:rsid w:val="0093568C"/>
    <w:rsid w:val="00940666"/>
    <w:rsid w:val="00940DBB"/>
    <w:rsid w:val="009463E1"/>
    <w:rsid w:val="009520ED"/>
    <w:rsid w:val="00966790"/>
    <w:rsid w:val="00976114"/>
    <w:rsid w:val="00980786"/>
    <w:rsid w:val="00980B5A"/>
    <w:rsid w:val="0098251A"/>
    <w:rsid w:val="00983E63"/>
    <w:rsid w:val="00995A98"/>
    <w:rsid w:val="009A1DB9"/>
    <w:rsid w:val="009A1F18"/>
    <w:rsid w:val="009A6AF5"/>
    <w:rsid w:val="009B3503"/>
    <w:rsid w:val="009C0563"/>
    <w:rsid w:val="009C5836"/>
    <w:rsid w:val="009D652E"/>
    <w:rsid w:val="009E521F"/>
    <w:rsid w:val="009E6065"/>
    <w:rsid w:val="009E7724"/>
    <w:rsid w:val="00A01966"/>
    <w:rsid w:val="00A03BCB"/>
    <w:rsid w:val="00A10B6B"/>
    <w:rsid w:val="00A11DBF"/>
    <w:rsid w:val="00A24199"/>
    <w:rsid w:val="00A37015"/>
    <w:rsid w:val="00A4025D"/>
    <w:rsid w:val="00A41BE4"/>
    <w:rsid w:val="00A4296B"/>
    <w:rsid w:val="00A4752F"/>
    <w:rsid w:val="00A62877"/>
    <w:rsid w:val="00A63111"/>
    <w:rsid w:val="00A64B88"/>
    <w:rsid w:val="00A674AE"/>
    <w:rsid w:val="00A67B29"/>
    <w:rsid w:val="00A71F71"/>
    <w:rsid w:val="00A8511C"/>
    <w:rsid w:val="00A950AE"/>
    <w:rsid w:val="00A9672E"/>
    <w:rsid w:val="00AB03C9"/>
    <w:rsid w:val="00AB28BD"/>
    <w:rsid w:val="00AD135D"/>
    <w:rsid w:val="00AD3F96"/>
    <w:rsid w:val="00AE5F71"/>
    <w:rsid w:val="00AE69B2"/>
    <w:rsid w:val="00AE7BF1"/>
    <w:rsid w:val="00B116C7"/>
    <w:rsid w:val="00B236EA"/>
    <w:rsid w:val="00B259B8"/>
    <w:rsid w:val="00B30300"/>
    <w:rsid w:val="00B37195"/>
    <w:rsid w:val="00B41868"/>
    <w:rsid w:val="00B530A0"/>
    <w:rsid w:val="00B5478E"/>
    <w:rsid w:val="00B66785"/>
    <w:rsid w:val="00B66E19"/>
    <w:rsid w:val="00B7167B"/>
    <w:rsid w:val="00B74FF5"/>
    <w:rsid w:val="00B764B8"/>
    <w:rsid w:val="00B86047"/>
    <w:rsid w:val="00B9044C"/>
    <w:rsid w:val="00B929D8"/>
    <w:rsid w:val="00B96703"/>
    <w:rsid w:val="00BA6214"/>
    <w:rsid w:val="00BA71B8"/>
    <w:rsid w:val="00BA7FA7"/>
    <w:rsid w:val="00BB4DAA"/>
    <w:rsid w:val="00BB763E"/>
    <w:rsid w:val="00BC0160"/>
    <w:rsid w:val="00BC355D"/>
    <w:rsid w:val="00BD0D4F"/>
    <w:rsid w:val="00BD721F"/>
    <w:rsid w:val="00BD7A44"/>
    <w:rsid w:val="00BE4771"/>
    <w:rsid w:val="00BF463E"/>
    <w:rsid w:val="00BF697E"/>
    <w:rsid w:val="00C059DE"/>
    <w:rsid w:val="00C17BBB"/>
    <w:rsid w:val="00C2225D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260"/>
    <w:rsid w:val="00C74974"/>
    <w:rsid w:val="00C86289"/>
    <w:rsid w:val="00CA1CFC"/>
    <w:rsid w:val="00CB2A77"/>
    <w:rsid w:val="00CB4CBD"/>
    <w:rsid w:val="00CD56EA"/>
    <w:rsid w:val="00CE2AC1"/>
    <w:rsid w:val="00CF01AF"/>
    <w:rsid w:val="00D15926"/>
    <w:rsid w:val="00D2326A"/>
    <w:rsid w:val="00D243EB"/>
    <w:rsid w:val="00D33CEA"/>
    <w:rsid w:val="00D374E1"/>
    <w:rsid w:val="00D4146A"/>
    <w:rsid w:val="00D45E69"/>
    <w:rsid w:val="00D7042E"/>
    <w:rsid w:val="00D755A4"/>
    <w:rsid w:val="00D76A11"/>
    <w:rsid w:val="00D85943"/>
    <w:rsid w:val="00D90C35"/>
    <w:rsid w:val="00D90C73"/>
    <w:rsid w:val="00DA212A"/>
    <w:rsid w:val="00DC1152"/>
    <w:rsid w:val="00DC4DAD"/>
    <w:rsid w:val="00DC6605"/>
    <w:rsid w:val="00DE09CB"/>
    <w:rsid w:val="00DE6B68"/>
    <w:rsid w:val="00DF070C"/>
    <w:rsid w:val="00DF7693"/>
    <w:rsid w:val="00E047B5"/>
    <w:rsid w:val="00E27198"/>
    <w:rsid w:val="00E32722"/>
    <w:rsid w:val="00E333A1"/>
    <w:rsid w:val="00E358C1"/>
    <w:rsid w:val="00E371FA"/>
    <w:rsid w:val="00E42426"/>
    <w:rsid w:val="00E6107D"/>
    <w:rsid w:val="00E62BC7"/>
    <w:rsid w:val="00E63D19"/>
    <w:rsid w:val="00E642C7"/>
    <w:rsid w:val="00E7043A"/>
    <w:rsid w:val="00E8499E"/>
    <w:rsid w:val="00E87D6A"/>
    <w:rsid w:val="00E9764B"/>
    <w:rsid w:val="00EA1555"/>
    <w:rsid w:val="00EA2065"/>
    <w:rsid w:val="00EA5864"/>
    <w:rsid w:val="00EB2471"/>
    <w:rsid w:val="00EB2AE3"/>
    <w:rsid w:val="00EB7A41"/>
    <w:rsid w:val="00ED061B"/>
    <w:rsid w:val="00EE1154"/>
    <w:rsid w:val="00EE6C2B"/>
    <w:rsid w:val="00EE6ED0"/>
    <w:rsid w:val="00EF39C4"/>
    <w:rsid w:val="00EF58B4"/>
    <w:rsid w:val="00EF668E"/>
    <w:rsid w:val="00EF7EBE"/>
    <w:rsid w:val="00F031E7"/>
    <w:rsid w:val="00F07809"/>
    <w:rsid w:val="00F1292B"/>
    <w:rsid w:val="00F137E6"/>
    <w:rsid w:val="00F15CA8"/>
    <w:rsid w:val="00F42332"/>
    <w:rsid w:val="00F42ACF"/>
    <w:rsid w:val="00F461FE"/>
    <w:rsid w:val="00F52042"/>
    <w:rsid w:val="00F54D23"/>
    <w:rsid w:val="00F61915"/>
    <w:rsid w:val="00F64BE0"/>
    <w:rsid w:val="00F6699E"/>
    <w:rsid w:val="00F67781"/>
    <w:rsid w:val="00F70E38"/>
    <w:rsid w:val="00F723F3"/>
    <w:rsid w:val="00F755CA"/>
    <w:rsid w:val="00FA21E9"/>
    <w:rsid w:val="00FA3040"/>
    <w:rsid w:val="00FA4FFA"/>
    <w:rsid w:val="00FA5113"/>
    <w:rsid w:val="00FB0499"/>
    <w:rsid w:val="00FB1848"/>
    <w:rsid w:val="00FC5C1C"/>
    <w:rsid w:val="00FC643D"/>
    <w:rsid w:val="00FD0114"/>
    <w:rsid w:val="00FD0E4D"/>
    <w:rsid w:val="00FD62EC"/>
    <w:rsid w:val="00FF5D77"/>
    <w:rsid w:val="00FF6A2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."/>
  <w:listSeparator w:val=","/>
  <w14:docId w14:val="23D1818C"/>
  <w15:docId w15:val="{88F6042D-51AC-4D34-ADA7-C54392A9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73B1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1973B1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character" w:styleId="Hyperlink">
    <w:name w:val="Hyperlink"/>
    <w:basedOn w:val="DefaultParagraphFont"/>
    <w:unhideWhenUsed/>
    <w:rsid w:val="00370A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\AppData\Roaming\Microsoft\Templates\Sales%20invoice%20(Blue%20Gradien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D414CEC343B4F924B3FE66AD332E3" ma:contentTypeVersion="7" ma:contentTypeDescription="Create a new document." ma:contentTypeScope="" ma:versionID="21a7fa746425ffbad4cd5e368039c464">
  <xsd:schema xmlns:xsd="http://www.w3.org/2001/XMLSchema" xmlns:xs="http://www.w3.org/2001/XMLSchema" xmlns:p="http://schemas.microsoft.com/office/2006/metadata/properties" xmlns:ns2="3b91dcbd-81c4-4c13-89b4-4cc23262b6db" xmlns:ns3="d4af83a2-1b43-4cfd-aa4b-175c60a91f6d" targetNamespace="http://schemas.microsoft.com/office/2006/metadata/properties" ma:root="true" ma:fieldsID="49a77ea9c3a8fc22cac8ec084ad2e96a" ns2:_="" ns3:_="">
    <xsd:import namespace="3b91dcbd-81c4-4c13-89b4-4cc23262b6db"/>
    <xsd:import namespace="d4af83a2-1b43-4cfd-aa4b-175c60a91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dcbd-81c4-4c13-89b4-4cc23262b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f83a2-1b43-4cfd-aa4b-175c60a91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157A50-FBB5-4B2B-A13C-7B442308D2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F25ADD-E154-43F4-BB45-98F921F79B08}"/>
</file>

<file path=customXml/itemProps3.xml><?xml version="1.0" encoding="utf-8"?>
<ds:datastoreItem xmlns:ds="http://schemas.openxmlformats.org/officeDocument/2006/customXml" ds:itemID="{55842054-9231-411D-9A86-62280D495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C6EB2-33FD-498F-8BC6-04114DFFD8E1}"/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Gradient design)</Template>
  <TotalTime>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Gradient design)</vt:lpstr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Gradient design)</dc:title>
  <dc:creator>Donna Hudec</dc:creator>
  <cp:keywords/>
  <cp:lastModifiedBy>Donna Hudec</cp:lastModifiedBy>
  <cp:revision>7</cp:revision>
  <cp:lastPrinted>2023-01-17T03:19:00Z</cp:lastPrinted>
  <dcterms:created xsi:type="dcterms:W3CDTF">2023-03-21T03:52:00Z</dcterms:created>
  <dcterms:modified xsi:type="dcterms:W3CDTF">2023-03-21T03:56:00Z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0x0101001D4D414CEC343B4F924B3FE66AD332E3</vt:lpwstr>
  </property>
</Properties>
</file>