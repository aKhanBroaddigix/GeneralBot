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36211" w14:textId="77777777" w:rsidR="00C77AAB" w:rsidRDefault="00C77AAB" w:rsidP="0064688B">
      <w:pPr>
        <w:jc w:val="right"/>
        <w:rPr>
          <w:rFonts w:ascii="Arial" w:hAnsi="Arial" w:cs="Arial"/>
          <w:sz w:val="20"/>
          <w:szCs w:val="20"/>
        </w:rPr>
      </w:pPr>
    </w:p>
    <w:p w14:paraId="5450577A" w14:textId="696B31B6" w:rsidR="0064688B" w:rsidRPr="007D3577" w:rsidRDefault="0064688B" w:rsidP="0064688B">
      <w:pPr>
        <w:jc w:val="right"/>
        <w:rPr>
          <w:rFonts w:ascii="Arial" w:hAnsi="Arial" w:cs="Arial"/>
          <w:sz w:val="20"/>
          <w:szCs w:val="20"/>
        </w:rPr>
      </w:pPr>
      <w:r w:rsidRPr="007D3577">
        <w:rPr>
          <w:rFonts w:ascii="Arial" w:hAnsi="Arial" w:cs="Arial"/>
          <w:sz w:val="20"/>
          <w:szCs w:val="20"/>
        </w:rPr>
        <w:t>Fernwood Women’s Health Club</w:t>
      </w:r>
      <w:r w:rsidR="0004759B">
        <w:rPr>
          <w:rFonts w:ascii="Arial" w:hAnsi="Arial" w:cs="Arial"/>
          <w:sz w:val="20"/>
          <w:szCs w:val="20"/>
        </w:rPr>
        <w:t xml:space="preserve"> – </w:t>
      </w:r>
      <w:r w:rsidR="0004759B" w:rsidRPr="0004759B">
        <w:rPr>
          <w:rFonts w:ascii="Arial" w:hAnsi="Arial" w:cs="Arial"/>
          <w:sz w:val="20"/>
          <w:szCs w:val="20"/>
          <w:highlight w:val="yellow"/>
        </w:rPr>
        <w:t>Club Name</w:t>
      </w:r>
    </w:p>
    <w:p w14:paraId="031C2448" w14:textId="519224A4" w:rsidR="0064688B" w:rsidRPr="007D3577" w:rsidRDefault="0004759B" w:rsidP="0064688B">
      <w:pPr>
        <w:jc w:val="right"/>
        <w:rPr>
          <w:rFonts w:ascii="Arial" w:hAnsi="Arial" w:cs="Arial"/>
          <w:sz w:val="20"/>
          <w:szCs w:val="20"/>
        </w:rPr>
      </w:pPr>
      <w:r w:rsidRPr="0004759B">
        <w:rPr>
          <w:rFonts w:ascii="Arial" w:hAnsi="Arial" w:cs="Arial"/>
          <w:sz w:val="20"/>
          <w:szCs w:val="20"/>
          <w:highlight w:val="yellow"/>
        </w:rPr>
        <w:t>Address</w:t>
      </w:r>
    </w:p>
    <w:p w14:paraId="69A89DFE" w14:textId="7B0F2E8C" w:rsidR="0064688B" w:rsidRPr="007D3577" w:rsidRDefault="0004759B" w:rsidP="0064688B">
      <w:pPr>
        <w:jc w:val="right"/>
        <w:rPr>
          <w:rFonts w:ascii="Arial" w:hAnsi="Arial" w:cs="Arial"/>
          <w:sz w:val="20"/>
          <w:szCs w:val="20"/>
        </w:rPr>
      </w:pPr>
      <w:r w:rsidRPr="0004759B">
        <w:rPr>
          <w:rFonts w:ascii="Arial" w:hAnsi="Arial" w:cs="Arial"/>
          <w:sz w:val="20"/>
          <w:szCs w:val="20"/>
          <w:highlight w:val="yellow"/>
        </w:rPr>
        <w:t>Suburb, State Post Code</w:t>
      </w:r>
    </w:p>
    <w:p w14:paraId="23F3D609" w14:textId="6A320130" w:rsidR="0064688B" w:rsidRPr="007D3577" w:rsidRDefault="0064688B" w:rsidP="0004759B">
      <w:pPr>
        <w:jc w:val="right"/>
        <w:rPr>
          <w:rFonts w:ascii="Arial" w:hAnsi="Arial" w:cs="Arial"/>
          <w:sz w:val="20"/>
          <w:szCs w:val="20"/>
        </w:rPr>
      </w:pPr>
      <w:r w:rsidRPr="007D3577">
        <w:rPr>
          <w:rFonts w:ascii="Arial" w:hAnsi="Arial" w:cs="Arial"/>
          <w:sz w:val="20"/>
          <w:szCs w:val="20"/>
        </w:rPr>
        <w:t>Ph</w:t>
      </w:r>
      <w:r>
        <w:rPr>
          <w:rFonts w:ascii="Arial" w:hAnsi="Arial" w:cs="Arial"/>
          <w:sz w:val="20"/>
          <w:szCs w:val="20"/>
        </w:rPr>
        <w:t>one</w:t>
      </w:r>
      <w:r w:rsidR="00AC76A7">
        <w:rPr>
          <w:rFonts w:ascii="Arial" w:hAnsi="Arial" w:cs="Arial"/>
          <w:sz w:val="20"/>
          <w:szCs w:val="20"/>
        </w:rPr>
        <w:t xml:space="preserve">: </w:t>
      </w:r>
      <w:r w:rsidR="00AC76A7" w:rsidRPr="00AC76A7">
        <w:rPr>
          <w:rFonts w:ascii="Arial" w:hAnsi="Arial" w:cs="Arial"/>
          <w:sz w:val="20"/>
          <w:szCs w:val="20"/>
          <w:highlight w:val="yellow"/>
        </w:rPr>
        <w:t>0X</w:t>
      </w:r>
      <w:r w:rsidRPr="00AC76A7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AC76A7" w:rsidRPr="00AC76A7">
        <w:rPr>
          <w:rFonts w:ascii="Arial" w:hAnsi="Arial" w:cs="Arial"/>
          <w:sz w:val="20"/>
          <w:szCs w:val="20"/>
          <w:highlight w:val="yellow"/>
        </w:rPr>
        <w:t xml:space="preserve">XXXX </w:t>
      </w:r>
      <w:proofErr w:type="spellStart"/>
      <w:r w:rsidR="00AC76A7" w:rsidRPr="00AC76A7">
        <w:rPr>
          <w:rFonts w:ascii="Arial" w:hAnsi="Arial" w:cs="Arial"/>
          <w:sz w:val="20"/>
          <w:szCs w:val="20"/>
          <w:highlight w:val="yellow"/>
        </w:rPr>
        <w:t>XXXX</w:t>
      </w:r>
      <w:proofErr w:type="spellEnd"/>
    </w:p>
    <w:p w14:paraId="5C66CD84" w14:textId="77777777" w:rsidR="00A013E5" w:rsidRDefault="00A013E5" w:rsidP="00C3386C">
      <w:pPr>
        <w:jc w:val="right"/>
        <w:rPr>
          <w:rFonts w:ascii="Arial" w:hAnsi="Arial" w:cs="Arial"/>
          <w:sz w:val="20"/>
          <w:szCs w:val="20"/>
        </w:rPr>
      </w:pPr>
    </w:p>
    <w:p w14:paraId="5A91EC80" w14:textId="77777777" w:rsidR="0004759B" w:rsidRDefault="0004759B" w:rsidP="00C3386C">
      <w:pPr>
        <w:jc w:val="right"/>
        <w:rPr>
          <w:rFonts w:ascii="Arial" w:hAnsi="Arial" w:cs="Arial"/>
          <w:sz w:val="20"/>
          <w:szCs w:val="20"/>
        </w:rPr>
      </w:pPr>
    </w:p>
    <w:p w14:paraId="35E70DCB" w14:textId="3BAB0590" w:rsidR="007844B6" w:rsidRDefault="0004759B" w:rsidP="0004759B">
      <w:pPr>
        <w:rPr>
          <w:rFonts w:ascii="Arial" w:hAnsi="Arial" w:cs="Arial"/>
          <w:sz w:val="20"/>
          <w:szCs w:val="20"/>
        </w:rPr>
      </w:pPr>
      <w:r w:rsidRPr="0004759B">
        <w:rPr>
          <w:rFonts w:ascii="Arial" w:hAnsi="Arial" w:cs="Arial"/>
          <w:sz w:val="20"/>
          <w:szCs w:val="20"/>
          <w:highlight w:val="yellow"/>
        </w:rPr>
        <w:t>Date</w:t>
      </w:r>
    </w:p>
    <w:p w14:paraId="6956930C" w14:textId="77777777" w:rsidR="0004759B" w:rsidRDefault="0004759B" w:rsidP="00C3386C">
      <w:pPr>
        <w:jc w:val="right"/>
        <w:rPr>
          <w:rFonts w:ascii="Arial" w:hAnsi="Arial" w:cs="Arial"/>
          <w:sz w:val="20"/>
          <w:szCs w:val="20"/>
        </w:rPr>
      </w:pPr>
    </w:p>
    <w:p w14:paraId="7C0900FB" w14:textId="77777777" w:rsidR="007844B6" w:rsidRPr="006220FA" w:rsidRDefault="007844B6" w:rsidP="00C3386C">
      <w:pPr>
        <w:jc w:val="right"/>
        <w:rPr>
          <w:rFonts w:ascii="Arial" w:hAnsi="Arial" w:cs="Arial"/>
          <w:sz w:val="20"/>
          <w:szCs w:val="20"/>
        </w:rPr>
      </w:pPr>
    </w:p>
    <w:p w14:paraId="00778E08" w14:textId="37B99E32" w:rsidR="008127C6" w:rsidRPr="006E335D" w:rsidRDefault="0004759B" w:rsidP="008127C6">
      <w:pPr>
        <w:rPr>
          <w:rFonts w:ascii="Arial" w:hAnsi="Arial" w:cs="Arial"/>
          <w:sz w:val="20"/>
          <w:szCs w:val="20"/>
          <w:highlight w:val="yellow"/>
        </w:rPr>
      </w:pPr>
      <w:r w:rsidRPr="006E335D">
        <w:rPr>
          <w:rFonts w:ascii="Arial" w:hAnsi="Arial" w:cs="Arial"/>
          <w:sz w:val="20"/>
          <w:szCs w:val="20"/>
          <w:highlight w:val="yellow"/>
        </w:rPr>
        <w:t>First Last</w:t>
      </w:r>
    </w:p>
    <w:p w14:paraId="20EFF617" w14:textId="074597EE" w:rsidR="006E335D" w:rsidRDefault="006E335D" w:rsidP="008127C6">
      <w:pPr>
        <w:rPr>
          <w:rFonts w:ascii="Arial" w:hAnsi="Arial" w:cs="Arial"/>
          <w:sz w:val="20"/>
          <w:szCs w:val="20"/>
        </w:rPr>
      </w:pPr>
      <w:r w:rsidRPr="006E335D">
        <w:rPr>
          <w:rFonts w:ascii="Arial" w:hAnsi="Arial" w:cs="Arial"/>
          <w:sz w:val="20"/>
          <w:szCs w:val="20"/>
          <w:highlight w:val="yellow"/>
        </w:rPr>
        <w:t>Member Number</w:t>
      </w:r>
    </w:p>
    <w:p w14:paraId="10712AC4" w14:textId="77777777" w:rsidR="00A86DED" w:rsidRPr="00A86DED" w:rsidRDefault="00A86DED" w:rsidP="00C3386C">
      <w:pPr>
        <w:rPr>
          <w:rFonts w:ascii="Arial" w:hAnsi="Arial" w:cs="Arial"/>
          <w:sz w:val="20"/>
          <w:szCs w:val="20"/>
          <w:highlight w:val="yellow"/>
        </w:rPr>
      </w:pPr>
      <w:r w:rsidRPr="00A86DED">
        <w:rPr>
          <w:rFonts w:ascii="Arial" w:hAnsi="Arial" w:cs="Arial"/>
          <w:sz w:val="20"/>
          <w:szCs w:val="20"/>
          <w:highlight w:val="yellow"/>
        </w:rPr>
        <w:t>Address</w:t>
      </w:r>
    </w:p>
    <w:p w14:paraId="60824C3E" w14:textId="2023BD43" w:rsidR="00A86DED" w:rsidRPr="006220FA" w:rsidRDefault="0004759B" w:rsidP="00C3386C">
      <w:pPr>
        <w:rPr>
          <w:rFonts w:ascii="Arial" w:hAnsi="Arial" w:cs="Arial"/>
          <w:sz w:val="20"/>
          <w:szCs w:val="20"/>
        </w:rPr>
      </w:pPr>
      <w:r w:rsidRPr="0004759B">
        <w:rPr>
          <w:rFonts w:ascii="Arial" w:hAnsi="Arial" w:cs="Arial"/>
          <w:sz w:val="20"/>
          <w:szCs w:val="20"/>
          <w:highlight w:val="yellow"/>
        </w:rPr>
        <w:t>Suburb, State Post Code</w:t>
      </w:r>
    </w:p>
    <w:p w14:paraId="01B3D973" w14:textId="77777777" w:rsidR="00A013E5" w:rsidRDefault="00A013E5" w:rsidP="00C3386C">
      <w:pPr>
        <w:rPr>
          <w:rFonts w:ascii="Arial" w:hAnsi="Arial" w:cs="Arial"/>
          <w:sz w:val="20"/>
          <w:szCs w:val="20"/>
        </w:rPr>
      </w:pPr>
    </w:p>
    <w:p w14:paraId="6BA9BE2E" w14:textId="77777777" w:rsidR="007844B6" w:rsidRDefault="007844B6" w:rsidP="00C3386C">
      <w:pPr>
        <w:rPr>
          <w:rFonts w:ascii="Arial" w:hAnsi="Arial" w:cs="Arial"/>
          <w:sz w:val="20"/>
          <w:szCs w:val="20"/>
        </w:rPr>
      </w:pPr>
    </w:p>
    <w:p w14:paraId="69F1EDC3" w14:textId="77777777" w:rsidR="007844B6" w:rsidRPr="006220FA" w:rsidRDefault="007844B6" w:rsidP="00C3386C">
      <w:pPr>
        <w:rPr>
          <w:rFonts w:ascii="Arial" w:hAnsi="Arial" w:cs="Arial"/>
          <w:sz w:val="20"/>
          <w:szCs w:val="20"/>
        </w:rPr>
      </w:pPr>
    </w:p>
    <w:p w14:paraId="013B36C6" w14:textId="6F39CDE9" w:rsidR="00A013E5" w:rsidRPr="006220FA" w:rsidRDefault="00773D83" w:rsidP="00C3386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Tax </w:t>
      </w:r>
      <w:r w:rsidR="00A013E5" w:rsidRPr="006220FA">
        <w:rPr>
          <w:rFonts w:ascii="Arial" w:hAnsi="Arial" w:cs="Arial"/>
          <w:b/>
          <w:bCs/>
          <w:sz w:val="20"/>
          <w:szCs w:val="20"/>
        </w:rPr>
        <w:t>Receipt</w:t>
      </w:r>
      <w:r w:rsidR="00A013E5" w:rsidRPr="006220FA">
        <w:rPr>
          <w:rFonts w:ascii="Arial" w:hAnsi="Arial" w:cs="Arial"/>
          <w:sz w:val="20"/>
          <w:szCs w:val="20"/>
        </w:rPr>
        <w:t xml:space="preserve"> of membership payment</w:t>
      </w:r>
      <w:r w:rsidR="00440D12">
        <w:rPr>
          <w:rFonts w:ascii="Arial" w:hAnsi="Arial" w:cs="Arial"/>
          <w:sz w:val="20"/>
          <w:szCs w:val="20"/>
        </w:rPr>
        <w:t>s</w:t>
      </w:r>
      <w:r w:rsidR="00A013E5" w:rsidRPr="006220FA">
        <w:rPr>
          <w:rFonts w:ascii="Arial" w:hAnsi="Arial" w:cs="Arial"/>
          <w:sz w:val="20"/>
          <w:szCs w:val="20"/>
        </w:rPr>
        <w:t xml:space="preserve"> </w:t>
      </w:r>
      <w:r w:rsidR="006220FA">
        <w:rPr>
          <w:rFonts w:ascii="Arial" w:hAnsi="Arial" w:cs="Arial"/>
          <w:sz w:val="20"/>
          <w:szCs w:val="20"/>
        </w:rPr>
        <w:t>made to</w:t>
      </w:r>
      <w:r w:rsidR="00A013E5" w:rsidRPr="006220FA">
        <w:rPr>
          <w:rFonts w:ascii="Arial" w:hAnsi="Arial" w:cs="Arial"/>
          <w:sz w:val="20"/>
          <w:szCs w:val="20"/>
        </w:rPr>
        <w:t xml:space="preserve"> Fernwood Women’s Health Clu</w:t>
      </w:r>
      <w:r w:rsidR="00AC76A7">
        <w:rPr>
          <w:rFonts w:ascii="Arial" w:hAnsi="Arial" w:cs="Arial"/>
          <w:sz w:val="20"/>
          <w:szCs w:val="20"/>
        </w:rPr>
        <w:t xml:space="preserve">b </w:t>
      </w:r>
      <w:r w:rsidR="0004759B">
        <w:rPr>
          <w:rFonts w:ascii="Arial" w:hAnsi="Arial" w:cs="Arial"/>
          <w:sz w:val="20"/>
          <w:szCs w:val="20"/>
        </w:rPr>
        <w:t xml:space="preserve">– </w:t>
      </w:r>
      <w:r w:rsidR="0004759B" w:rsidRPr="0004759B">
        <w:rPr>
          <w:rFonts w:ascii="Arial" w:hAnsi="Arial" w:cs="Arial"/>
          <w:sz w:val="20"/>
          <w:szCs w:val="20"/>
          <w:highlight w:val="yellow"/>
        </w:rPr>
        <w:t>Club Name</w:t>
      </w:r>
      <w:r w:rsidR="00AC76A7">
        <w:rPr>
          <w:rFonts w:ascii="Arial" w:hAnsi="Arial" w:cs="Arial"/>
          <w:sz w:val="20"/>
          <w:szCs w:val="20"/>
        </w:rPr>
        <w:t xml:space="preserve">:  ABN: </w:t>
      </w:r>
      <w:r w:rsidR="00AC76A7" w:rsidRPr="00AC76A7">
        <w:rPr>
          <w:rFonts w:ascii="Arial" w:hAnsi="Arial" w:cs="Arial"/>
          <w:sz w:val="20"/>
          <w:szCs w:val="20"/>
          <w:highlight w:val="yellow"/>
        </w:rPr>
        <w:t>XXXXXXXXXXXX</w:t>
      </w:r>
    </w:p>
    <w:p w14:paraId="57B0F0BE" w14:textId="77777777" w:rsidR="00A013E5" w:rsidRPr="006220FA" w:rsidRDefault="00A013E5" w:rsidP="00C3386C">
      <w:pPr>
        <w:rPr>
          <w:rFonts w:ascii="Arial" w:hAnsi="Arial" w:cs="Arial"/>
          <w:sz w:val="20"/>
          <w:szCs w:val="20"/>
        </w:rPr>
      </w:pPr>
    </w:p>
    <w:p w14:paraId="3A108650" w14:textId="77777777" w:rsidR="00A013E5" w:rsidRPr="006220FA" w:rsidRDefault="00A013E5" w:rsidP="00C3386C">
      <w:pPr>
        <w:rPr>
          <w:rFonts w:ascii="Arial" w:hAnsi="Arial" w:cs="Arial"/>
          <w:sz w:val="20"/>
          <w:szCs w:val="20"/>
        </w:rPr>
      </w:pPr>
    </w:p>
    <w:p w14:paraId="26FD6F79" w14:textId="77777777" w:rsidR="00A013E5" w:rsidRPr="006220FA" w:rsidRDefault="00F9386F" w:rsidP="00C3386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tbl>
      <w:tblPr>
        <w:tblW w:w="8568" w:type="dxa"/>
        <w:tblLook w:val="0000" w:firstRow="0" w:lastRow="0" w:firstColumn="0" w:lastColumn="0" w:noHBand="0" w:noVBand="0"/>
      </w:tblPr>
      <w:tblGrid>
        <w:gridCol w:w="6948"/>
        <w:gridCol w:w="1620"/>
      </w:tblGrid>
      <w:tr w:rsidR="00A013E5" w:rsidRPr="006220FA" w14:paraId="5818B21F" w14:textId="77777777">
        <w:trPr>
          <w:trHeight w:val="330"/>
        </w:trPr>
        <w:tc>
          <w:tcPr>
            <w:tcW w:w="6948" w:type="dxa"/>
            <w:vAlign w:val="center"/>
          </w:tcPr>
          <w:p w14:paraId="63AA4893" w14:textId="7926EB1A" w:rsidR="00A013E5" w:rsidRPr="006220FA" w:rsidRDefault="00A013E5" w:rsidP="00333C92">
            <w:pPr>
              <w:rPr>
                <w:rFonts w:ascii="Arial" w:hAnsi="Arial" w:cs="Arial"/>
                <w:sz w:val="20"/>
                <w:szCs w:val="20"/>
              </w:rPr>
            </w:pPr>
            <w:r w:rsidRPr="006220FA">
              <w:rPr>
                <w:rFonts w:ascii="Arial" w:hAnsi="Arial" w:cs="Arial"/>
                <w:sz w:val="20"/>
                <w:szCs w:val="20"/>
              </w:rPr>
              <w:t>Payments made for the period</w:t>
            </w:r>
            <w:r w:rsidR="00333C9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33C92" w:rsidRPr="006E335D">
              <w:rPr>
                <w:rFonts w:ascii="Arial" w:hAnsi="Arial" w:cs="Arial"/>
                <w:sz w:val="20"/>
                <w:szCs w:val="20"/>
                <w:highlight w:val="yellow"/>
              </w:rPr>
              <w:t>01/</w:t>
            </w:r>
            <w:r w:rsidR="006E335D" w:rsidRPr="006E335D">
              <w:rPr>
                <w:rFonts w:ascii="Arial" w:hAnsi="Arial" w:cs="Arial"/>
                <w:sz w:val="20"/>
                <w:szCs w:val="20"/>
                <w:highlight w:val="yellow"/>
              </w:rPr>
              <w:t>07</w:t>
            </w:r>
            <w:r w:rsidR="00333C92" w:rsidRPr="006E335D">
              <w:rPr>
                <w:rFonts w:ascii="Arial" w:hAnsi="Arial" w:cs="Arial"/>
                <w:sz w:val="20"/>
                <w:szCs w:val="20"/>
                <w:highlight w:val="yellow"/>
              </w:rPr>
              <w:t>/20</w:t>
            </w:r>
            <w:r w:rsidR="006E335D" w:rsidRPr="006E335D">
              <w:rPr>
                <w:rFonts w:ascii="Arial" w:hAnsi="Arial" w:cs="Arial"/>
                <w:sz w:val="20"/>
                <w:szCs w:val="20"/>
                <w:highlight w:val="yellow"/>
              </w:rPr>
              <w:t>21</w:t>
            </w:r>
            <w:r w:rsidRPr="006E335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20FA">
              <w:rPr>
                <w:rFonts w:ascii="Arial" w:hAnsi="Arial" w:cs="Arial"/>
                <w:sz w:val="20"/>
                <w:szCs w:val="20"/>
              </w:rPr>
              <w:t xml:space="preserve">to </w:t>
            </w:r>
            <w:bookmarkStart w:id="0" w:name="Text3"/>
            <w:r w:rsidR="00333C92" w:rsidRPr="006E335D">
              <w:rPr>
                <w:rFonts w:ascii="Arial" w:hAnsi="Arial" w:cs="Arial"/>
                <w:sz w:val="20"/>
                <w:szCs w:val="20"/>
                <w:highlight w:val="yellow"/>
              </w:rPr>
              <w:t>3</w:t>
            </w:r>
            <w:r w:rsidR="006E335D" w:rsidRPr="006E335D">
              <w:rPr>
                <w:rFonts w:ascii="Arial" w:hAnsi="Arial" w:cs="Arial"/>
                <w:sz w:val="20"/>
                <w:szCs w:val="20"/>
                <w:highlight w:val="yellow"/>
              </w:rPr>
              <w:t>0</w:t>
            </w:r>
            <w:r w:rsidR="00333C92" w:rsidRPr="006E335D">
              <w:rPr>
                <w:rFonts w:ascii="Arial" w:hAnsi="Arial" w:cs="Arial"/>
                <w:sz w:val="20"/>
                <w:szCs w:val="20"/>
                <w:highlight w:val="yellow"/>
              </w:rPr>
              <w:t>/</w:t>
            </w:r>
            <w:r w:rsidR="006E335D" w:rsidRPr="006E335D">
              <w:rPr>
                <w:rFonts w:ascii="Arial" w:hAnsi="Arial" w:cs="Arial"/>
                <w:sz w:val="20"/>
                <w:szCs w:val="20"/>
                <w:highlight w:val="yellow"/>
              </w:rPr>
              <w:t>06</w:t>
            </w:r>
            <w:r w:rsidR="00333C92" w:rsidRPr="006E335D">
              <w:rPr>
                <w:rFonts w:ascii="Arial" w:hAnsi="Arial" w:cs="Arial"/>
                <w:sz w:val="20"/>
                <w:szCs w:val="20"/>
                <w:highlight w:val="yellow"/>
              </w:rPr>
              <w:t>/20</w:t>
            </w:r>
            <w:bookmarkEnd w:id="0"/>
            <w:r w:rsidR="006E335D" w:rsidRPr="006E335D">
              <w:rPr>
                <w:rFonts w:ascii="Arial" w:hAnsi="Arial" w:cs="Arial"/>
                <w:sz w:val="20"/>
                <w:szCs w:val="20"/>
                <w:highlight w:val="yellow"/>
              </w:rPr>
              <w:t>22</w:t>
            </w:r>
          </w:p>
        </w:tc>
        <w:tc>
          <w:tcPr>
            <w:tcW w:w="1620" w:type="dxa"/>
            <w:vAlign w:val="center"/>
          </w:tcPr>
          <w:p w14:paraId="16AF2485" w14:textId="77777777" w:rsidR="00A013E5" w:rsidRPr="006220FA" w:rsidRDefault="00333C92" w:rsidP="00C3386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Pr="00333C92">
              <w:rPr>
                <w:rFonts w:ascii="Arial" w:hAnsi="Arial" w:cs="Arial"/>
                <w:sz w:val="20"/>
                <w:szCs w:val="20"/>
                <w:highlight w:val="yellow"/>
              </w:rPr>
              <w:t>100.00</w:t>
            </w:r>
          </w:p>
        </w:tc>
      </w:tr>
      <w:tr w:rsidR="00A013E5" w:rsidRPr="006220FA" w14:paraId="156506A2" w14:textId="77777777">
        <w:trPr>
          <w:trHeight w:val="330"/>
        </w:trPr>
        <w:tc>
          <w:tcPr>
            <w:tcW w:w="6948" w:type="dxa"/>
            <w:vAlign w:val="center"/>
          </w:tcPr>
          <w:p w14:paraId="467624C1" w14:textId="77777777" w:rsidR="00A013E5" w:rsidRPr="006220FA" w:rsidRDefault="00A013E5" w:rsidP="00C3386C">
            <w:pPr>
              <w:rPr>
                <w:rFonts w:ascii="Arial" w:hAnsi="Arial" w:cs="Arial"/>
                <w:sz w:val="20"/>
                <w:szCs w:val="20"/>
              </w:rPr>
            </w:pPr>
            <w:r w:rsidRPr="006220FA">
              <w:rPr>
                <w:rFonts w:ascii="Arial" w:hAnsi="Arial" w:cs="Arial"/>
                <w:sz w:val="20"/>
                <w:szCs w:val="20"/>
              </w:rPr>
              <w:t>Less refunds</w:t>
            </w:r>
          </w:p>
        </w:tc>
        <w:tc>
          <w:tcPr>
            <w:tcW w:w="1620" w:type="dxa"/>
            <w:vAlign w:val="center"/>
          </w:tcPr>
          <w:p w14:paraId="3D6CE39E" w14:textId="77777777" w:rsidR="00A013E5" w:rsidRPr="006220FA" w:rsidRDefault="00333C92" w:rsidP="00C3386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Pr="00333C92">
              <w:rPr>
                <w:rFonts w:ascii="Arial" w:hAnsi="Arial" w:cs="Arial"/>
                <w:sz w:val="20"/>
                <w:szCs w:val="20"/>
                <w:highlight w:val="yellow"/>
              </w:rPr>
              <w:t>0.00</w:t>
            </w:r>
          </w:p>
        </w:tc>
      </w:tr>
      <w:tr w:rsidR="00A013E5" w:rsidRPr="006220FA" w14:paraId="016FF181" w14:textId="77777777">
        <w:trPr>
          <w:trHeight w:val="555"/>
        </w:trPr>
        <w:tc>
          <w:tcPr>
            <w:tcW w:w="6948" w:type="dxa"/>
            <w:vAlign w:val="center"/>
          </w:tcPr>
          <w:p w14:paraId="5FBC2D59" w14:textId="77777777" w:rsidR="00A013E5" w:rsidRPr="007844B6" w:rsidRDefault="00A013E5" w:rsidP="00C3386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844B6">
              <w:rPr>
                <w:rFonts w:ascii="Arial" w:hAnsi="Arial" w:cs="Arial"/>
                <w:b/>
                <w:sz w:val="20"/>
                <w:szCs w:val="20"/>
              </w:rPr>
              <w:t xml:space="preserve">Total </w:t>
            </w:r>
            <w:r w:rsidR="007F0FEC" w:rsidRPr="007844B6">
              <w:rPr>
                <w:rFonts w:ascii="Arial" w:hAnsi="Arial" w:cs="Arial"/>
                <w:sz w:val="16"/>
                <w:szCs w:val="16"/>
              </w:rPr>
              <w:t>GST inclusive</w:t>
            </w:r>
          </w:p>
        </w:tc>
        <w:tc>
          <w:tcPr>
            <w:tcW w:w="1620" w:type="dxa"/>
            <w:vAlign w:val="center"/>
          </w:tcPr>
          <w:p w14:paraId="51248786" w14:textId="77777777" w:rsidR="00A013E5" w:rsidRPr="006220FA" w:rsidRDefault="00333C92" w:rsidP="00C3386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33C92">
              <w:rPr>
                <w:rFonts w:ascii="Arial" w:hAnsi="Arial" w:cs="Arial"/>
                <w:sz w:val="20"/>
                <w:szCs w:val="20"/>
                <w:highlight w:val="yellow"/>
              </w:rPr>
              <w:t>$100.00</w:t>
            </w:r>
          </w:p>
        </w:tc>
      </w:tr>
    </w:tbl>
    <w:p w14:paraId="3E90A2D4" w14:textId="77777777" w:rsidR="00A013E5" w:rsidRPr="006220FA" w:rsidRDefault="00A013E5" w:rsidP="00C3386C">
      <w:pPr>
        <w:rPr>
          <w:rFonts w:ascii="Arial" w:hAnsi="Arial" w:cs="Arial"/>
          <w:sz w:val="20"/>
          <w:szCs w:val="20"/>
        </w:rPr>
      </w:pPr>
    </w:p>
    <w:p w14:paraId="4DC36500" w14:textId="77777777" w:rsidR="00A013E5" w:rsidRPr="006220FA" w:rsidRDefault="00A013E5" w:rsidP="00C3386C">
      <w:pPr>
        <w:rPr>
          <w:rFonts w:ascii="Arial" w:hAnsi="Arial" w:cs="Arial"/>
          <w:sz w:val="20"/>
          <w:szCs w:val="20"/>
        </w:rPr>
      </w:pPr>
    </w:p>
    <w:p w14:paraId="5C0688F7" w14:textId="77777777" w:rsidR="00A013E5" w:rsidRPr="006220FA" w:rsidRDefault="00A013E5" w:rsidP="00C3386C">
      <w:pPr>
        <w:rPr>
          <w:rFonts w:ascii="Arial" w:hAnsi="Arial" w:cs="Arial"/>
          <w:sz w:val="20"/>
          <w:szCs w:val="20"/>
        </w:rPr>
      </w:pPr>
    </w:p>
    <w:p w14:paraId="01C14F04" w14:textId="77777777" w:rsidR="00A013E5" w:rsidRPr="006220FA" w:rsidRDefault="00A013E5" w:rsidP="00C3386C">
      <w:pPr>
        <w:rPr>
          <w:rFonts w:ascii="Arial" w:hAnsi="Arial" w:cs="Arial"/>
          <w:sz w:val="20"/>
          <w:szCs w:val="20"/>
        </w:rPr>
      </w:pPr>
      <w:r w:rsidRPr="006220FA">
        <w:rPr>
          <w:rFonts w:ascii="Arial" w:hAnsi="Arial" w:cs="Arial"/>
          <w:sz w:val="20"/>
          <w:szCs w:val="20"/>
        </w:rPr>
        <w:t>Regards,</w:t>
      </w:r>
    </w:p>
    <w:p w14:paraId="7000F36A" w14:textId="77777777" w:rsidR="00A013E5" w:rsidRPr="006220FA" w:rsidRDefault="00A013E5" w:rsidP="00C3386C">
      <w:pPr>
        <w:rPr>
          <w:rFonts w:ascii="Arial" w:hAnsi="Arial" w:cs="Arial"/>
          <w:sz w:val="20"/>
          <w:szCs w:val="20"/>
        </w:rPr>
      </w:pPr>
    </w:p>
    <w:p w14:paraId="2C333801" w14:textId="06FCAF26" w:rsidR="00A86DED" w:rsidRDefault="00A013E5" w:rsidP="00333C92">
      <w:pPr>
        <w:rPr>
          <w:rFonts w:ascii="Arial" w:hAnsi="Arial" w:cs="Arial"/>
          <w:sz w:val="20"/>
          <w:szCs w:val="20"/>
        </w:rPr>
      </w:pPr>
      <w:r w:rsidRPr="006220FA">
        <w:rPr>
          <w:rFonts w:ascii="Arial" w:hAnsi="Arial" w:cs="Arial"/>
          <w:sz w:val="20"/>
          <w:szCs w:val="20"/>
        </w:rPr>
        <w:t>Membership Administration</w:t>
      </w:r>
    </w:p>
    <w:sectPr w:rsidR="00A86DED" w:rsidSect="00440D12">
      <w:headerReference w:type="default" r:id="rId9"/>
      <w:footerReference w:type="default" r:id="rId10"/>
      <w:pgSz w:w="11906" w:h="16838"/>
      <w:pgMar w:top="1797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16FE6" w14:textId="77777777" w:rsidR="0075327A" w:rsidRDefault="0075327A" w:rsidP="00E44FDC">
      <w:r>
        <w:separator/>
      </w:r>
    </w:p>
  </w:endnote>
  <w:endnote w:type="continuationSeparator" w:id="0">
    <w:p w14:paraId="35BF4C3E" w14:textId="77777777" w:rsidR="0075327A" w:rsidRDefault="0075327A" w:rsidP="00E44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3EB17" w14:textId="0585B4AC" w:rsidR="00E44FDC" w:rsidRPr="00E44FDC" w:rsidRDefault="00161537" w:rsidP="00E44FDC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570E47A" wp14:editId="7EDB364C">
          <wp:simplePos x="0" y="0"/>
          <wp:positionH relativeFrom="margin">
            <wp:posOffset>-793419</wp:posOffset>
          </wp:positionH>
          <wp:positionV relativeFrom="paragraph">
            <wp:posOffset>-33102</wp:posOffset>
          </wp:positionV>
          <wp:extent cx="6915150" cy="638175"/>
          <wp:effectExtent l="0" t="0" r="0" b="9525"/>
          <wp:wrapThrough wrapText="bothSides">
            <wp:wrapPolygon edited="0">
              <wp:start x="0" y="0"/>
              <wp:lineTo x="0" y="21278"/>
              <wp:lineTo x="21540" y="21278"/>
              <wp:lineTo x="21540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15150" cy="638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95332" w14:textId="77777777" w:rsidR="0075327A" w:rsidRDefault="0075327A" w:rsidP="00E44FDC">
      <w:r>
        <w:separator/>
      </w:r>
    </w:p>
  </w:footnote>
  <w:footnote w:type="continuationSeparator" w:id="0">
    <w:p w14:paraId="47435E49" w14:textId="77777777" w:rsidR="0075327A" w:rsidRDefault="0075327A" w:rsidP="00E44F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959F1" w14:textId="1B0F8B91" w:rsidR="00161537" w:rsidRDefault="00C77AAB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E6A0D39" wp14:editId="226AD156">
          <wp:simplePos x="0" y="0"/>
          <wp:positionH relativeFrom="margin">
            <wp:posOffset>-962025</wp:posOffset>
          </wp:positionH>
          <wp:positionV relativeFrom="paragraph">
            <wp:posOffset>-249555</wp:posOffset>
          </wp:positionV>
          <wp:extent cx="7280275" cy="1352550"/>
          <wp:effectExtent l="0" t="0" r="0" b="0"/>
          <wp:wrapThrough wrapText="bothSides">
            <wp:wrapPolygon edited="0">
              <wp:start x="0" y="0"/>
              <wp:lineTo x="0" y="21296"/>
              <wp:lineTo x="21534" y="21296"/>
              <wp:lineTo x="21534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80275" cy="1352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EF"/>
    <w:rsid w:val="0001394F"/>
    <w:rsid w:val="0004759B"/>
    <w:rsid w:val="000550B8"/>
    <w:rsid w:val="0006768D"/>
    <w:rsid w:val="0011266D"/>
    <w:rsid w:val="001317DB"/>
    <w:rsid w:val="00161537"/>
    <w:rsid w:val="00166FF8"/>
    <w:rsid w:val="001805EE"/>
    <w:rsid w:val="001C4E4F"/>
    <w:rsid w:val="002710BF"/>
    <w:rsid w:val="002E054F"/>
    <w:rsid w:val="003005EF"/>
    <w:rsid w:val="00333C92"/>
    <w:rsid w:val="00370DDE"/>
    <w:rsid w:val="00440D12"/>
    <w:rsid w:val="00447EE9"/>
    <w:rsid w:val="004876D3"/>
    <w:rsid w:val="00487F15"/>
    <w:rsid w:val="004918CA"/>
    <w:rsid w:val="004A27D2"/>
    <w:rsid w:val="0050490A"/>
    <w:rsid w:val="005A3C07"/>
    <w:rsid w:val="005B2CCE"/>
    <w:rsid w:val="00601551"/>
    <w:rsid w:val="006220FA"/>
    <w:rsid w:val="00622D1C"/>
    <w:rsid w:val="0064688B"/>
    <w:rsid w:val="006636D6"/>
    <w:rsid w:val="006A1099"/>
    <w:rsid w:val="006B1A62"/>
    <w:rsid w:val="006C262E"/>
    <w:rsid w:val="006C3108"/>
    <w:rsid w:val="006E335D"/>
    <w:rsid w:val="006F6A84"/>
    <w:rsid w:val="007167B5"/>
    <w:rsid w:val="0075327A"/>
    <w:rsid w:val="007536C7"/>
    <w:rsid w:val="00773D83"/>
    <w:rsid w:val="00773E50"/>
    <w:rsid w:val="007844B6"/>
    <w:rsid w:val="007C45ED"/>
    <w:rsid w:val="007F0FEC"/>
    <w:rsid w:val="008068F0"/>
    <w:rsid w:val="008127C6"/>
    <w:rsid w:val="00820711"/>
    <w:rsid w:val="0086027E"/>
    <w:rsid w:val="00895314"/>
    <w:rsid w:val="00982731"/>
    <w:rsid w:val="00983A06"/>
    <w:rsid w:val="00994BD9"/>
    <w:rsid w:val="009C39E3"/>
    <w:rsid w:val="00A013E5"/>
    <w:rsid w:val="00A31EBA"/>
    <w:rsid w:val="00A37D5A"/>
    <w:rsid w:val="00A516A0"/>
    <w:rsid w:val="00A80A5B"/>
    <w:rsid w:val="00A86DED"/>
    <w:rsid w:val="00A9230E"/>
    <w:rsid w:val="00AC76A7"/>
    <w:rsid w:val="00AF5AA8"/>
    <w:rsid w:val="00B02925"/>
    <w:rsid w:val="00B332A6"/>
    <w:rsid w:val="00B4483C"/>
    <w:rsid w:val="00B45D9D"/>
    <w:rsid w:val="00BC2859"/>
    <w:rsid w:val="00BC36E9"/>
    <w:rsid w:val="00C3386C"/>
    <w:rsid w:val="00C673F6"/>
    <w:rsid w:val="00C7411C"/>
    <w:rsid w:val="00C77AAB"/>
    <w:rsid w:val="00CB78AF"/>
    <w:rsid w:val="00D06B58"/>
    <w:rsid w:val="00D34F0E"/>
    <w:rsid w:val="00D4593A"/>
    <w:rsid w:val="00D553DA"/>
    <w:rsid w:val="00D8750E"/>
    <w:rsid w:val="00D91D7C"/>
    <w:rsid w:val="00D93B53"/>
    <w:rsid w:val="00D94492"/>
    <w:rsid w:val="00E41708"/>
    <w:rsid w:val="00E44FDC"/>
    <w:rsid w:val="00E969B2"/>
    <w:rsid w:val="00EA30BF"/>
    <w:rsid w:val="00ED469F"/>
    <w:rsid w:val="00F427B7"/>
    <w:rsid w:val="00F9386F"/>
    <w:rsid w:val="00FA3CD8"/>
    <w:rsid w:val="00FA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CBF7203"/>
  <w15:docId w15:val="{2D0804DF-0F45-4510-8215-DAC29F55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490A"/>
    <w:rPr>
      <w:sz w:val="24"/>
      <w:szCs w:val="24"/>
      <w:lang w:val="en-AU"/>
    </w:rPr>
  </w:style>
  <w:style w:type="paragraph" w:styleId="Heading1">
    <w:name w:val="heading 1"/>
    <w:basedOn w:val="Normal"/>
    <w:next w:val="Normal"/>
    <w:qFormat/>
    <w:rsid w:val="0050490A"/>
    <w:pPr>
      <w:keepNext/>
      <w:outlineLvl w:val="0"/>
    </w:pPr>
    <w:rPr>
      <w:b/>
      <w:b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332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E44F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44FDC"/>
    <w:rPr>
      <w:sz w:val="24"/>
      <w:szCs w:val="24"/>
      <w:lang w:val="en-AU"/>
    </w:rPr>
  </w:style>
  <w:style w:type="paragraph" w:styleId="Footer">
    <w:name w:val="footer"/>
    <w:basedOn w:val="Normal"/>
    <w:link w:val="FooterChar"/>
    <w:unhideWhenUsed/>
    <w:rsid w:val="00E44F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44FDC"/>
    <w:rPr>
      <w:sz w:val="24"/>
      <w:szCs w:val="24"/>
      <w:lang w:val="en-AU"/>
    </w:rPr>
  </w:style>
  <w:style w:type="paragraph" w:customStyle="1" w:styleId="BasicParagraph">
    <w:name w:val="[Basic Paragraph]"/>
    <w:basedOn w:val="Normal"/>
    <w:uiPriority w:val="99"/>
    <w:rsid w:val="00E44FD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Templates\RECEIPT%20-%20FRANCHISE%20CLUB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4D414CEC343B4F924B3FE66AD332E3" ma:contentTypeVersion="7" ma:contentTypeDescription="Create a new document." ma:contentTypeScope="" ma:versionID="21a7fa746425ffbad4cd5e368039c464">
  <xsd:schema xmlns:xsd="http://www.w3.org/2001/XMLSchema" xmlns:xs="http://www.w3.org/2001/XMLSchema" xmlns:p="http://schemas.microsoft.com/office/2006/metadata/properties" xmlns:ns2="3b91dcbd-81c4-4c13-89b4-4cc23262b6db" xmlns:ns3="d4af83a2-1b43-4cfd-aa4b-175c60a91f6d" targetNamespace="http://schemas.microsoft.com/office/2006/metadata/properties" ma:root="true" ma:fieldsID="49a77ea9c3a8fc22cac8ec084ad2e96a" ns2:_="" ns3:_="">
    <xsd:import namespace="3b91dcbd-81c4-4c13-89b4-4cc23262b6db"/>
    <xsd:import namespace="d4af83a2-1b43-4cfd-aa4b-175c60a91f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91dcbd-81c4-4c13-89b4-4cc23262b6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af83a2-1b43-4cfd-aa4b-175c60a91f6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0F6732-B263-495A-AD69-45DD908883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DC3B99-15F2-4983-B82B-3E6F1E3F0665}"/>
</file>

<file path=customXml/itemProps3.xml><?xml version="1.0" encoding="utf-8"?>
<ds:datastoreItem xmlns:ds="http://schemas.openxmlformats.org/officeDocument/2006/customXml" ds:itemID="{5E761CB5-17C8-47F3-A484-157BEE601E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RECEIPT - FRANCHISE CLUBS</Template>
  <TotalTime>5</TotalTime>
  <Pages>1</Pages>
  <Words>59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Fernwood Women’s Health Club Pty Ltd</vt:lpstr>
    </vt:vector>
  </TitlesOfParts>
  <Company>Fernwood Womens Health Clubs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Fernwood Women’s Health Club Pty Ltd</dc:title>
  <dc:creator>Donna Hudec</dc:creator>
  <cp:lastModifiedBy>Donna Hudec</cp:lastModifiedBy>
  <cp:revision>6</cp:revision>
  <cp:lastPrinted>2007-12-19T03:06:00Z</cp:lastPrinted>
  <dcterms:created xsi:type="dcterms:W3CDTF">2018-04-27T05:56:00Z</dcterms:created>
  <dcterms:modified xsi:type="dcterms:W3CDTF">2022-06-09T02:51:00Z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0x0101001D4D414CEC343B4F924B3FE66AD332E3</vt:lpwstr>
  </property>
</Properties>
</file>